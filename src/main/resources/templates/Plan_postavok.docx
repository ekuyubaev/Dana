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6B3" w:rsidRPr="00E9401C" w:rsidRDefault="009F1BA2" w:rsidP="009F1BA2">
      <w:pPr>
        <w:jc w:val="center"/>
        <w:rPr>
          <w:b/>
          <w:sz w:val="40"/>
        </w:rPr>
      </w:pPr>
      <w:r w:rsidRPr="009F1BA2">
        <w:rPr>
          <w:b/>
          <w:sz w:val="40"/>
        </w:rPr>
        <w:t xml:space="preserve">НУЖЕН ШАБЛОН </w:t>
      </w:r>
      <w:r w:rsidR="00E9401C">
        <w:rPr>
          <w:b/>
          <w:sz w:val="40"/>
          <w:lang w:val="en-US"/>
        </w:rPr>
        <w:t>ПЛАНА ПОСТАВОК</w:t>
      </w:r>
      <w:bookmarkStart w:id="0" w:name="_GoBack"/>
      <w:bookmarkEnd w:id="0"/>
    </w:p>
    <w:p w:rsidR="00316369" w:rsidRPr="00316369" w:rsidRDefault="00316369" w:rsidP="009F1BA2">
      <w:pPr>
        <w:jc w:val="center"/>
        <w:rPr>
          <w:b/>
          <w:sz w:val="40"/>
          <w:lang w:val="en-US"/>
        </w:rPr>
      </w:pPr>
      <w:r>
        <w:rPr>
          <w:b/>
          <w:sz w:val="40"/>
        </w:rPr>
        <w:t xml:space="preserve">В ФОРМАТЕ </w:t>
      </w:r>
      <w:r>
        <w:rPr>
          <w:b/>
          <w:sz w:val="40"/>
          <w:lang w:val="en-US"/>
        </w:rPr>
        <w:t>MS WORD</w:t>
      </w:r>
    </w:p>
    <w:sectPr w:rsidR="00316369" w:rsidRPr="00316369">
      <w:pgSz w:w="11909" w:h="16834" w:code="9"/>
      <w:pgMar w:top="993" w:right="851" w:bottom="851" w:left="1134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0C1C" w:rsidRDefault="00330C1C">
      <w:r>
        <w:separator/>
      </w:r>
    </w:p>
  </w:endnote>
  <w:endnote w:type="continuationSeparator" w:id="0">
    <w:p w:rsidR="00330C1C" w:rsidRDefault="00330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0C1C" w:rsidRDefault="00330C1C">
      <w:r>
        <w:separator/>
      </w:r>
    </w:p>
  </w:footnote>
  <w:footnote w:type="continuationSeparator" w:id="0">
    <w:p w:rsidR="00330C1C" w:rsidRDefault="00330C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52517"/>
    <w:multiLevelType w:val="multilevel"/>
    <w:tmpl w:val="2920FA88"/>
    <w:lvl w:ilvl="0">
      <w:start w:val="7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  <w:color w:val="000000"/>
      </w:rPr>
    </w:lvl>
  </w:abstractNum>
  <w:abstractNum w:abstractNumId="1" w15:restartNumberingAfterBreak="0">
    <w:nsid w:val="2D94441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DE27EB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23A2845"/>
    <w:multiLevelType w:val="multilevel"/>
    <w:tmpl w:val="2A14B1EE"/>
    <w:lvl w:ilvl="0">
      <w:start w:val="4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40BF127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8790FD1"/>
    <w:multiLevelType w:val="hybridMultilevel"/>
    <w:tmpl w:val="123850E8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4C58F6"/>
    <w:multiLevelType w:val="multilevel"/>
    <w:tmpl w:val="1EA89560"/>
    <w:lvl w:ilvl="0">
      <w:start w:val="2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 w15:restartNumberingAfterBreak="0">
    <w:nsid w:val="652C1EC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7B8D22E0"/>
    <w:multiLevelType w:val="multilevel"/>
    <w:tmpl w:val="4122249A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B35"/>
    <w:rsid w:val="00137A96"/>
    <w:rsid w:val="00224781"/>
    <w:rsid w:val="00262225"/>
    <w:rsid w:val="002672F7"/>
    <w:rsid w:val="002835A8"/>
    <w:rsid w:val="00316369"/>
    <w:rsid w:val="00330C1C"/>
    <w:rsid w:val="003C1295"/>
    <w:rsid w:val="006B5890"/>
    <w:rsid w:val="006B5903"/>
    <w:rsid w:val="00783C89"/>
    <w:rsid w:val="007F75FC"/>
    <w:rsid w:val="008167BB"/>
    <w:rsid w:val="0086119C"/>
    <w:rsid w:val="009E5B95"/>
    <w:rsid w:val="009F1BA2"/>
    <w:rsid w:val="00AF7B57"/>
    <w:rsid w:val="00B436B3"/>
    <w:rsid w:val="00C36B35"/>
    <w:rsid w:val="00C84CF0"/>
    <w:rsid w:val="00C96E39"/>
    <w:rsid w:val="00CF0BD5"/>
    <w:rsid w:val="00E9401C"/>
    <w:rsid w:val="00F4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8040D3-B080-4FB5-A7A1-47762CDCB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36B3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3">
    <w:name w:val="heading 3"/>
    <w:basedOn w:val="a"/>
    <w:next w:val="a"/>
    <w:qFormat/>
    <w:rsid w:val="00B436B3"/>
    <w:pPr>
      <w:keepNext/>
      <w:widowControl/>
      <w:autoSpaceDE/>
      <w:autoSpaceDN/>
      <w:adjustRightInd/>
      <w:jc w:val="center"/>
      <w:outlineLvl w:val="2"/>
    </w:pPr>
    <w:rPr>
      <w:rFonts w:ascii="Times New Roman" w:hAnsi="Times New Roman" w:cs="Times New Roman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B436B3"/>
    <w:pPr>
      <w:widowControl/>
      <w:autoSpaceDE/>
      <w:autoSpaceDN/>
      <w:adjustRightInd/>
      <w:spacing w:after="120"/>
      <w:ind w:left="283"/>
    </w:pPr>
    <w:rPr>
      <w:rFonts w:ascii="Times New Roman" w:hAnsi="Times New Roman" w:cs="Times New Roman"/>
    </w:rPr>
  </w:style>
  <w:style w:type="paragraph" w:styleId="a4">
    <w:name w:val="Body Text"/>
    <w:basedOn w:val="a"/>
    <w:rsid w:val="00B436B3"/>
    <w:pPr>
      <w:widowControl/>
      <w:autoSpaceDE/>
      <w:autoSpaceDN/>
      <w:adjustRightInd/>
      <w:jc w:val="both"/>
    </w:pPr>
    <w:rPr>
      <w:rFonts w:ascii="Times New Roman" w:hAnsi="Times New Roman" w:cs="Times New Roman"/>
      <w:sz w:val="24"/>
      <w:szCs w:val="24"/>
    </w:rPr>
  </w:style>
  <w:style w:type="paragraph" w:styleId="a5">
    <w:name w:val="Title"/>
    <w:basedOn w:val="a"/>
    <w:qFormat/>
    <w:rsid w:val="00B436B3"/>
    <w:pPr>
      <w:shd w:val="clear" w:color="auto" w:fill="FFFFFF"/>
      <w:tabs>
        <w:tab w:val="left" w:pos="3690"/>
      </w:tabs>
      <w:jc w:val="center"/>
    </w:pPr>
    <w:rPr>
      <w:b/>
      <w:color w:val="000000"/>
      <w:sz w:val="24"/>
      <w:szCs w:val="24"/>
    </w:rPr>
  </w:style>
  <w:style w:type="paragraph" w:styleId="2">
    <w:name w:val="Body Text 2"/>
    <w:basedOn w:val="a"/>
    <w:rsid w:val="00B436B3"/>
    <w:pPr>
      <w:shd w:val="clear" w:color="auto" w:fill="FFFFFF"/>
      <w:tabs>
        <w:tab w:val="left" w:pos="595"/>
      </w:tabs>
      <w:jc w:val="both"/>
    </w:pPr>
    <w:rPr>
      <w:color w:val="000000"/>
      <w:sz w:val="24"/>
      <w:szCs w:val="24"/>
    </w:rPr>
  </w:style>
  <w:style w:type="paragraph" w:customStyle="1" w:styleId="1">
    <w:name w:val="Знак Знак1 Знак Знак Знак Знак Знак Знак Знак"/>
    <w:basedOn w:val="a"/>
    <w:autoRedefine/>
    <w:rsid w:val="00B436B3"/>
    <w:pPr>
      <w:widowControl/>
      <w:autoSpaceDE/>
      <w:autoSpaceDN/>
      <w:adjustRightInd/>
      <w:spacing w:after="160" w:line="240" w:lineRule="exact"/>
    </w:pPr>
    <w:rPr>
      <w:rFonts w:ascii="Times New Roman" w:eastAsia="SimSun" w:hAnsi="Times New Roman" w:cs="Times New Roman"/>
      <w:b/>
      <w:bCs/>
      <w:sz w:val="28"/>
      <w:szCs w:val="28"/>
      <w:lang w:val="en-US" w:eastAsia="en-US"/>
    </w:rPr>
  </w:style>
  <w:style w:type="paragraph" w:customStyle="1" w:styleId="10">
    <w:name w:val="Обычный1"/>
    <w:rsid w:val="00B436B3"/>
    <w:rPr>
      <w:snapToGrid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.kuyubayev\Desktop\temp\Dana\site\src\main\resources\templates\Otchet%20po%20prodazham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Otchet po prodazham.dot</Template>
  <TotalTime>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на поставку Товаров №_____________</vt:lpstr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на поставку Товаров №_____________</dc:title>
  <dc:subject/>
  <dc:creator>Yerlan Kuyubayev</dc:creator>
  <cp:keywords/>
  <dc:description/>
  <cp:lastModifiedBy>Yerlan Kuyubayev</cp:lastModifiedBy>
  <cp:revision>3</cp:revision>
  <dcterms:created xsi:type="dcterms:W3CDTF">2018-06-19T09:50:00Z</dcterms:created>
  <dcterms:modified xsi:type="dcterms:W3CDTF">2018-06-19T09:51:00Z</dcterms:modified>
</cp:coreProperties>
</file>