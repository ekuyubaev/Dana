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190" w:rsidRPr="00CA2190" w:rsidRDefault="00CA2190" w:rsidP="00CA2190">
      <w:pPr>
        <w:jc w:val="center"/>
        <w:rPr>
          <w:b/>
          <w:sz w:val="40"/>
        </w:rPr>
      </w:pPr>
      <w:r w:rsidRPr="00CA2190">
        <w:rPr>
          <w:b/>
          <w:sz w:val="40"/>
        </w:rPr>
        <w:t>Ежеме</w:t>
      </w:r>
      <w:bookmarkStart w:id="0" w:name="_GoBack"/>
      <w:bookmarkEnd w:id="0"/>
      <w:r w:rsidRPr="00CA2190">
        <w:rPr>
          <w:b/>
          <w:sz w:val="40"/>
        </w:rPr>
        <w:t>сячный отчет</w:t>
      </w:r>
    </w:p>
    <w:p w:rsidR="00CA2190" w:rsidRPr="00CA2190" w:rsidRDefault="00CA2190" w:rsidP="00CA2190">
      <w:pPr>
        <w:jc w:val="center"/>
        <w:rPr>
          <w:sz w:val="28"/>
        </w:rPr>
      </w:pPr>
      <w:r>
        <w:rPr>
          <w:sz w:val="28"/>
        </w:rPr>
        <w:t xml:space="preserve">на </w:t>
      </w:r>
      <w:r>
        <w:rPr>
          <w:sz w:val="28"/>
        </w:rPr>
        <w:t>«</w:t>
      </w:r>
      <w:r>
        <w:rPr>
          <w:sz w:val="28"/>
          <w:u w:val="single"/>
        </w:rPr>
        <w:t>month</w:t>
      </w:r>
      <w:r>
        <w:rPr>
          <w:sz w:val="28"/>
        </w:rPr>
        <w:t xml:space="preserve">» </w:t>
      </w:r>
      <w:r w:rsidRPr="00CA2190">
        <w:rPr>
          <w:sz w:val="28"/>
          <w:lang w:val="en-US"/>
        </w:rPr>
        <w:t>year</w:t>
      </w:r>
      <w:r w:rsidRPr="00CA2190">
        <w:rPr>
          <w:sz w:val="28"/>
        </w:rPr>
        <w:t xml:space="preserve"> года</w:t>
      </w:r>
    </w:p>
    <w:p w:rsidR="00CA2190" w:rsidRDefault="00CA2190" w:rsidP="00CA2190">
      <w:pPr>
        <w:jc w:val="center"/>
        <w:rPr>
          <w:sz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3118"/>
        <w:gridCol w:w="2127"/>
        <w:gridCol w:w="1984"/>
      </w:tblGrid>
      <w:tr w:rsidR="00CA2190" w:rsidTr="00CA219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190" w:rsidRDefault="00CA2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Категория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190" w:rsidRDefault="00CA2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190" w:rsidRDefault="00CA2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Количество, шт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190" w:rsidRDefault="00CA2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</w:tbl>
    <w:p w:rsidR="00CA2190" w:rsidRDefault="00CA2190" w:rsidP="00CA2190">
      <w:pPr>
        <w:jc w:val="center"/>
        <w:rPr>
          <w:sz w:val="40"/>
        </w:rPr>
      </w:pPr>
    </w:p>
    <w:p w:rsidR="00806221" w:rsidRPr="00CA2190" w:rsidRDefault="00806221" w:rsidP="00CA2190"/>
    <w:sectPr w:rsidR="00806221" w:rsidRPr="00CA2190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4D1" w:rsidRDefault="006D24D1">
      <w:r>
        <w:separator/>
      </w:r>
    </w:p>
  </w:endnote>
  <w:endnote w:type="continuationSeparator" w:id="0">
    <w:p w:rsidR="006D24D1" w:rsidRDefault="006D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4D1" w:rsidRDefault="006D24D1">
      <w:r>
        <w:separator/>
      </w:r>
    </w:p>
  </w:footnote>
  <w:footnote w:type="continuationSeparator" w:id="0">
    <w:p w:rsidR="006D24D1" w:rsidRDefault="006D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FA"/>
    <w:rsid w:val="00137A96"/>
    <w:rsid w:val="00224781"/>
    <w:rsid w:val="00262225"/>
    <w:rsid w:val="002672F7"/>
    <w:rsid w:val="002835A8"/>
    <w:rsid w:val="002B6239"/>
    <w:rsid w:val="00301B35"/>
    <w:rsid w:val="003C1295"/>
    <w:rsid w:val="006B5890"/>
    <w:rsid w:val="006B5903"/>
    <w:rsid w:val="006D24D1"/>
    <w:rsid w:val="007F75FC"/>
    <w:rsid w:val="00806221"/>
    <w:rsid w:val="008167BB"/>
    <w:rsid w:val="0086119C"/>
    <w:rsid w:val="009E5B95"/>
    <w:rsid w:val="009F1BA2"/>
    <w:rsid w:val="00AF7B57"/>
    <w:rsid w:val="00B436B3"/>
    <w:rsid w:val="00B86DFA"/>
    <w:rsid w:val="00C84CF0"/>
    <w:rsid w:val="00C96E39"/>
    <w:rsid w:val="00CA2190"/>
    <w:rsid w:val="00CF0BD5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02503-4AF8-4661-9992-41CF8C8D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  <w:style w:type="table" w:styleId="a6">
    <w:name w:val="Table Grid"/>
    <w:basedOn w:val="a1"/>
    <w:rsid w:val="00CA219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Ezhemesiachnyi%20otche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Ezhemesiachnyi otchet.dot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Yerlan Kuyubayev</cp:lastModifiedBy>
  <cp:revision>2</cp:revision>
  <dcterms:created xsi:type="dcterms:W3CDTF">2018-06-19T09:48:00Z</dcterms:created>
  <dcterms:modified xsi:type="dcterms:W3CDTF">2018-06-21T10:59:00Z</dcterms:modified>
</cp:coreProperties>
</file>