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369" w:rsidRPr="004A5A78" w:rsidRDefault="004A5A78" w:rsidP="009F1BA2">
      <w:pPr>
        <w:jc w:val="center"/>
        <w:rPr>
          <w:b/>
          <w:sz w:val="40"/>
        </w:rPr>
      </w:pPr>
      <w:r w:rsidRPr="004A5A78">
        <w:rPr>
          <w:b/>
          <w:sz w:val="40"/>
        </w:rPr>
        <w:t>Отчет по продажам</w:t>
      </w:r>
    </w:p>
    <w:p w:rsidR="004A5A78" w:rsidRDefault="004A5A78" w:rsidP="009F1BA2">
      <w:pPr>
        <w:jc w:val="center"/>
        <w:rPr>
          <w:sz w:val="28"/>
        </w:rPr>
      </w:pPr>
      <w:r w:rsidRPr="004A5A78">
        <w:rPr>
          <w:sz w:val="28"/>
        </w:rPr>
        <w:t>с «</w:t>
      </w:r>
      <w:r w:rsidRPr="004A5A78">
        <w:rPr>
          <w:sz w:val="28"/>
          <w:u w:val="single"/>
        </w:rPr>
        <w:t>startDate</w:t>
      </w:r>
      <w:r w:rsidRPr="004A5A78">
        <w:rPr>
          <w:sz w:val="28"/>
        </w:rPr>
        <w:t>» по «</w:t>
      </w:r>
      <w:r w:rsidRPr="004A5A78">
        <w:rPr>
          <w:sz w:val="28"/>
          <w:u w:val="single"/>
          <w:lang w:val="en-US"/>
        </w:rPr>
        <w:t>endDate</w:t>
      </w:r>
      <w:r w:rsidRPr="004A5A78">
        <w:rPr>
          <w:sz w:val="28"/>
        </w:rPr>
        <w:t>»</w:t>
      </w:r>
    </w:p>
    <w:p w:rsidR="004A5A78" w:rsidRDefault="004A5A78" w:rsidP="009F1BA2">
      <w:pPr>
        <w:jc w:val="center"/>
        <w:rPr>
          <w:sz w:val="28"/>
        </w:rPr>
      </w:pPr>
      <w:bookmarkStart w:id="0" w:name="_GoBack"/>
      <w:bookmarkEnd w:id="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3118"/>
        <w:gridCol w:w="2127"/>
        <w:gridCol w:w="1984"/>
      </w:tblGrid>
      <w:tr w:rsidR="004A5A78" w:rsidRPr="004A5A78" w:rsidTr="004A5A78">
        <w:tc>
          <w:tcPr>
            <w:tcW w:w="2547" w:type="dxa"/>
          </w:tcPr>
          <w:p w:rsidR="004A5A78" w:rsidRPr="004A5A78" w:rsidRDefault="004A5A78" w:rsidP="009F1B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5A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Категория</w:t>
            </w:r>
          </w:p>
        </w:tc>
        <w:tc>
          <w:tcPr>
            <w:tcW w:w="3118" w:type="dxa"/>
          </w:tcPr>
          <w:p w:rsidR="004A5A78" w:rsidRPr="004A5A78" w:rsidRDefault="004A5A78" w:rsidP="009F1B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5A78">
              <w:rPr>
                <w:rFonts w:ascii="Times New Roman" w:hAnsi="Times New Roman" w:cs="Times New Roman"/>
                <w:sz w:val="24"/>
                <w:szCs w:val="24"/>
              </w:rPr>
              <w:t>Продукт</w:t>
            </w:r>
          </w:p>
        </w:tc>
        <w:tc>
          <w:tcPr>
            <w:tcW w:w="2127" w:type="dxa"/>
          </w:tcPr>
          <w:p w:rsidR="004A5A78" w:rsidRPr="004A5A78" w:rsidRDefault="004A5A78" w:rsidP="009F1B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5A78">
              <w:rPr>
                <w:rFonts w:ascii="Times New Roman" w:hAnsi="Times New Roman" w:cs="Times New Roman"/>
                <w:sz w:val="24"/>
                <w:szCs w:val="24"/>
              </w:rPr>
              <w:t>Количество, шт</w:t>
            </w:r>
          </w:p>
        </w:tc>
        <w:tc>
          <w:tcPr>
            <w:tcW w:w="1984" w:type="dxa"/>
          </w:tcPr>
          <w:p w:rsidR="004A5A78" w:rsidRPr="004A5A78" w:rsidRDefault="004A5A78" w:rsidP="009F1B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5A78">
              <w:rPr>
                <w:rFonts w:ascii="Times New Roman" w:hAnsi="Times New Roman" w:cs="Times New Roman"/>
                <w:sz w:val="24"/>
                <w:szCs w:val="24"/>
              </w:rPr>
              <w:t>Сумма</w:t>
            </w:r>
          </w:p>
        </w:tc>
      </w:tr>
    </w:tbl>
    <w:p w:rsidR="004A5A78" w:rsidRPr="004A5A78" w:rsidRDefault="004A5A78" w:rsidP="009F1BA2">
      <w:pPr>
        <w:jc w:val="center"/>
        <w:rPr>
          <w:sz w:val="40"/>
        </w:rPr>
      </w:pPr>
    </w:p>
    <w:sectPr w:rsidR="004A5A78" w:rsidRPr="004A5A78">
      <w:pgSz w:w="11909" w:h="16834" w:code="9"/>
      <w:pgMar w:top="993" w:right="851" w:bottom="851" w:left="1134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331C" w:rsidRDefault="000B331C">
      <w:r>
        <w:separator/>
      </w:r>
    </w:p>
  </w:endnote>
  <w:endnote w:type="continuationSeparator" w:id="0">
    <w:p w:rsidR="000B331C" w:rsidRDefault="000B3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331C" w:rsidRDefault="000B331C">
      <w:r>
        <w:separator/>
      </w:r>
    </w:p>
  </w:footnote>
  <w:footnote w:type="continuationSeparator" w:id="0">
    <w:p w:rsidR="000B331C" w:rsidRDefault="000B33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952517"/>
    <w:multiLevelType w:val="multilevel"/>
    <w:tmpl w:val="2920FA88"/>
    <w:lvl w:ilvl="0">
      <w:start w:val="7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  <w:color w:val="000000"/>
      </w:rPr>
    </w:lvl>
  </w:abstractNum>
  <w:abstractNum w:abstractNumId="1" w15:restartNumberingAfterBreak="0">
    <w:nsid w:val="2D94441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DE27EB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323A2845"/>
    <w:multiLevelType w:val="multilevel"/>
    <w:tmpl w:val="2A14B1EE"/>
    <w:lvl w:ilvl="0">
      <w:start w:val="4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6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40BF127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8790FD1"/>
    <w:multiLevelType w:val="hybridMultilevel"/>
    <w:tmpl w:val="123850E8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4C58F6"/>
    <w:multiLevelType w:val="multilevel"/>
    <w:tmpl w:val="1EA89560"/>
    <w:lvl w:ilvl="0">
      <w:start w:val="2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7" w15:restartNumberingAfterBreak="0">
    <w:nsid w:val="652C1EC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7B8D22E0"/>
    <w:multiLevelType w:val="multilevel"/>
    <w:tmpl w:val="4122249A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505"/>
    <w:rsid w:val="000B331C"/>
    <w:rsid w:val="00137A96"/>
    <w:rsid w:val="00141505"/>
    <w:rsid w:val="00224781"/>
    <w:rsid w:val="00262225"/>
    <w:rsid w:val="002672F7"/>
    <w:rsid w:val="002835A8"/>
    <w:rsid w:val="00316369"/>
    <w:rsid w:val="003C1295"/>
    <w:rsid w:val="004A5A78"/>
    <w:rsid w:val="006B5890"/>
    <w:rsid w:val="006B5903"/>
    <w:rsid w:val="00783C89"/>
    <w:rsid w:val="007F75FC"/>
    <w:rsid w:val="008167BB"/>
    <w:rsid w:val="0086119C"/>
    <w:rsid w:val="00861E70"/>
    <w:rsid w:val="009E5B95"/>
    <w:rsid w:val="009F1BA2"/>
    <w:rsid w:val="00AF7B57"/>
    <w:rsid w:val="00B436B3"/>
    <w:rsid w:val="00C84CF0"/>
    <w:rsid w:val="00C96E39"/>
    <w:rsid w:val="00CF0BD5"/>
    <w:rsid w:val="00F41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C3ACFD-9066-40E3-87EC-5001E8390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36B3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styleId="3">
    <w:name w:val="heading 3"/>
    <w:basedOn w:val="a"/>
    <w:next w:val="a"/>
    <w:qFormat/>
    <w:rsid w:val="00B436B3"/>
    <w:pPr>
      <w:keepNext/>
      <w:widowControl/>
      <w:autoSpaceDE/>
      <w:autoSpaceDN/>
      <w:adjustRightInd/>
      <w:jc w:val="center"/>
      <w:outlineLvl w:val="2"/>
    </w:pPr>
    <w:rPr>
      <w:rFonts w:ascii="Times New Roman" w:hAnsi="Times New Roman" w:cs="Times New Roman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B436B3"/>
    <w:pPr>
      <w:widowControl/>
      <w:autoSpaceDE/>
      <w:autoSpaceDN/>
      <w:adjustRightInd/>
      <w:spacing w:after="120"/>
      <w:ind w:left="283"/>
    </w:pPr>
    <w:rPr>
      <w:rFonts w:ascii="Times New Roman" w:hAnsi="Times New Roman" w:cs="Times New Roman"/>
    </w:rPr>
  </w:style>
  <w:style w:type="paragraph" w:styleId="a4">
    <w:name w:val="Body Text"/>
    <w:basedOn w:val="a"/>
    <w:rsid w:val="00B436B3"/>
    <w:pPr>
      <w:widowControl/>
      <w:autoSpaceDE/>
      <w:autoSpaceDN/>
      <w:adjustRightInd/>
      <w:jc w:val="both"/>
    </w:pPr>
    <w:rPr>
      <w:rFonts w:ascii="Times New Roman" w:hAnsi="Times New Roman" w:cs="Times New Roman"/>
      <w:sz w:val="24"/>
      <w:szCs w:val="24"/>
    </w:rPr>
  </w:style>
  <w:style w:type="paragraph" w:styleId="a5">
    <w:name w:val="Title"/>
    <w:basedOn w:val="a"/>
    <w:qFormat/>
    <w:rsid w:val="00B436B3"/>
    <w:pPr>
      <w:shd w:val="clear" w:color="auto" w:fill="FFFFFF"/>
      <w:tabs>
        <w:tab w:val="left" w:pos="3690"/>
      </w:tabs>
      <w:jc w:val="center"/>
    </w:pPr>
    <w:rPr>
      <w:b/>
      <w:color w:val="000000"/>
      <w:sz w:val="24"/>
      <w:szCs w:val="24"/>
    </w:rPr>
  </w:style>
  <w:style w:type="paragraph" w:styleId="2">
    <w:name w:val="Body Text 2"/>
    <w:basedOn w:val="a"/>
    <w:rsid w:val="00B436B3"/>
    <w:pPr>
      <w:shd w:val="clear" w:color="auto" w:fill="FFFFFF"/>
      <w:tabs>
        <w:tab w:val="left" w:pos="595"/>
      </w:tabs>
      <w:jc w:val="both"/>
    </w:pPr>
    <w:rPr>
      <w:color w:val="000000"/>
      <w:sz w:val="24"/>
      <w:szCs w:val="24"/>
    </w:rPr>
  </w:style>
  <w:style w:type="paragraph" w:customStyle="1" w:styleId="1">
    <w:name w:val="Знак Знак1 Знак Знак Знак Знак Знак Знак Знак"/>
    <w:basedOn w:val="a"/>
    <w:autoRedefine/>
    <w:rsid w:val="00B436B3"/>
    <w:pPr>
      <w:widowControl/>
      <w:autoSpaceDE/>
      <w:autoSpaceDN/>
      <w:adjustRightInd/>
      <w:spacing w:after="160" w:line="240" w:lineRule="exact"/>
    </w:pPr>
    <w:rPr>
      <w:rFonts w:ascii="Times New Roman" w:eastAsia="SimSun" w:hAnsi="Times New Roman" w:cs="Times New Roman"/>
      <w:b/>
      <w:bCs/>
      <w:sz w:val="28"/>
      <w:szCs w:val="28"/>
      <w:lang w:val="en-US" w:eastAsia="en-US"/>
    </w:rPr>
  </w:style>
  <w:style w:type="paragraph" w:customStyle="1" w:styleId="10">
    <w:name w:val="Обычный1"/>
    <w:rsid w:val="00B436B3"/>
    <w:rPr>
      <w:snapToGrid w:val="0"/>
      <w:sz w:val="24"/>
    </w:rPr>
  </w:style>
  <w:style w:type="table" w:styleId="a6">
    <w:name w:val="Table Grid"/>
    <w:basedOn w:val="a1"/>
    <w:rsid w:val="004A5A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.kuyubayev\Desktop\temp\Dana\site\src\main\resources\templates\Otchet%20po%20prodazham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Otchet po prodazham.dot</Template>
  <TotalTime>3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на поставку Товаров №_____________</vt:lpstr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на поставку Товаров №_____________</dc:title>
  <dc:subject/>
  <dc:creator>Yerlan Kuyubayev</dc:creator>
  <cp:keywords/>
  <dc:description/>
  <cp:lastModifiedBy>Yerlan Kuyubayev</cp:lastModifiedBy>
  <cp:revision>2</cp:revision>
  <dcterms:created xsi:type="dcterms:W3CDTF">2018-06-19T09:50:00Z</dcterms:created>
  <dcterms:modified xsi:type="dcterms:W3CDTF">2018-06-21T09:57:00Z</dcterms:modified>
</cp:coreProperties>
</file>